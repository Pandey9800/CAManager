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Pr="00402482" w:rsidRDefault="00DC0AD2" w:rsidP="000172DE">
      <w:pPr>
        <w:pStyle w:val="Title"/>
        <w:pBdr>
          <w:bottom w:val="single" w:sz="12" w:space="0" w:color="39A5B7" w:themeColor="accent1"/>
        </w:pBdr>
        <w:spacing w:after="0"/>
        <w:jc w:val="center"/>
        <w:rPr>
          <w:b/>
          <w:color w:val="002060"/>
          <w:sz w:val="48"/>
        </w:rPr>
      </w:pPr>
      <w:r>
        <w:rPr>
          <w:b/>
          <w:color w:val="002060"/>
          <w:sz w:val="48"/>
        </w:rPr>
        <w:t>Name</w:t>
      </w:r>
    </w:p>
    <w:p w:rsidR="00FC0CBD" w:rsidRPr="00E16DA6" w:rsidRDefault="00DC0AD2" w:rsidP="00FC0CBD">
      <w:pPr>
        <w:rPr>
          <w:b/>
          <w:color w:val="000000" w:themeColor="text1"/>
        </w:rPr>
      </w:pPr>
      <w:r>
        <w:rPr>
          <w:b/>
          <w:color w:val="000000" w:themeColor="text1"/>
        </w:rPr>
        <w:t>Address</w:t>
      </w:r>
      <w:r w:rsidR="003A6651" w:rsidRPr="00E16DA6">
        <w:rPr>
          <w:b/>
          <w:color w:val="000000" w:themeColor="text1"/>
        </w:rPr>
        <w:t xml:space="preserve"> (</w:t>
      </w:r>
      <w:r>
        <w:rPr>
          <w:b/>
          <w:color w:val="000000" w:themeColor="text1"/>
        </w:rPr>
        <w:t>PinCode</w:t>
      </w:r>
      <w:r w:rsidR="005179B2" w:rsidRPr="00E16DA6">
        <w:rPr>
          <w:b/>
          <w:color w:val="000000" w:themeColor="text1"/>
        </w:rPr>
        <w:t>)</w:t>
      </w:r>
      <w:r w:rsidR="00832A6F" w:rsidRPr="00E16DA6">
        <w:rPr>
          <w:b/>
          <w:color w:val="000000" w:themeColor="text1"/>
        </w:rPr>
        <w:t>,</w:t>
      </w:r>
      <w:r>
        <w:rPr>
          <w:b/>
          <w:color w:val="000000" w:themeColor="text1"/>
        </w:rPr>
        <w:t>City State</w:t>
      </w:r>
      <w:r w:rsidR="00141A4C" w:rsidRPr="00E16DA6">
        <w:rPr>
          <w:b/>
          <w:color w:val="000000" w:themeColor="text1"/>
        </w:rPr>
        <w:t> | </w:t>
      </w:r>
      <w:r>
        <w:rPr>
          <w:b/>
          <w:color w:val="000000" w:themeColor="text1"/>
        </w:rPr>
        <w:t>Mobile No</w:t>
      </w:r>
      <w:r w:rsidR="00141A4C" w:rsidRPr="00E16DA6">
        <w:rPr>
          <w:b/>
          <w:color w:val="000000" w:themeColor="text1"/>
        </w:rPr>
        <w:t>|</w:t>
      </w:r>
      <w:r w:rsidR="003A6651" w:rsidRPr="00E16DA6">
        <w:rPr>
          <w:color w:val="000000" w:themeColor="text1"/>
        </w:rPr>
        <w:t> </w:t>
      </w:r>
      <w:r>
        <w:rPr>
          <w:b/>
          <w:color w:val="000000" w:themeColor="text1"/>
        </w:rPr>
        <w:t>Email</w:t>
      </w:r>
      <w:hyperlink r:id="rId8" w:history="1"/>
      <w:r w:rsidR="0061761D" w:rsidRPr="00E16DA6">
        <w:rPr>
          <w:b/>
          <w:color w:val="000000" w:themeColor="text1"/>
        </w:rPr>
        <w:t>|</w:t>
      </w:r>
      <w:r w:rsidR="00FC0CBD" w:rsidRPr="00E16DA6">
        <w:rPr>
          <w:b/>
          <w:color w:val="000000" w:themeColor="text1"/>
        </w:rPr>
        <w:t xml:space="preserve"> </w:t>
      </w:r>
    </w:p>
    <w:p w:rsidR="007F280A" w:rsidRDefault="000A305A" w:rsidP="000A305A">
      <w:pPr>
        <w:spacing w:after="0"/>
        <w:rPr>
          <w:b/>
          <w:sz w:val="32"/>
        </w:rPr>
      </w:pPr>
      <w:r w:rsidRPr="00F364F3">
        <w:rPr>
          <w:rFonts w:asciiTheme="majorHAnsi" w:hAnsiTheme="majorHAnsi"/>
          <w:b/>
          <w:color w:val="339966"/>
          <w:sz w:val="36"/>
        </w:rPr>
        <w:t>Objective</w:t>
      </w:r>
      <w:r w:rsidR="00FC0CBD" w:rsidRPr="00FC0CBD">
        <w:rPr>
          <w:b/>
          <w:sz w:val="32"/>
        </w:rPr>
        <w:t>:-</w:t>
      </w:r>
    </w:p>
    <w:p w:rsidR="00510811" w:rsidRDefault="00510811" w:rsidP="000A305A">
      <w:pPr>
        <w:spacing w:after="0"/>
        <w:rPr>
          <w:b/>
          <w:sz w:val="32"/>
        </w:rPr>
      </w:pPr>
    </w:p>
    <w:p w:rsidR="00FC0CBD" w:rsidRPr="003A6651" w:rsidRDefault="00CD29B2" w:rsidP="004F7AD9">
      <w:pPr>
        <w:jc w:val="both"/>
        <w:rPr>
          <w:b/>
          <w:color w:val="262626" w:themeColor="text1" w:themeTint="D9"/>
          <w:sz w:val="24"/>
        </w:rPr>
      </w:pPr>
      <w:r w:rsidRPr="003A6651">
        <w:rPr>
          <w:b/>
          <w:color w:val="262626" w:themeColor="text1" w:themeTint="D9"/>
          <w:sz w:val="28"/>
        </w:rPr>
        <w:t xml:space="preserve">Seeking a </w:t>
      </w:r>
      <w:r w:rsidR="001A6E3B">
        <w:rPr>
          <w:b/>
          <w:color w:val="262626" w:themeColor="text1" w:themeTint="D9"/>
          <w:sz w:val="28"/>
        </w:rPr>
        <w:t>Position To Utilize M</w:t>
      </w:r>
      <w:r w:rsidR="00DC0AC8">
        <w:rPr>
          <w:b/>
          <w:color w:val="262626" w:themeColor="text1" w:themeTint="D9"/>
          <w:sz w:val="28"/>
        </w:rPr>
        <w:t>y Skills &amp; A</w:t>
      </w:r>
      <w:r w:rsidR="001A6E3B">
        <w:rPr>
          <w:b/>
          <w:color w:val="262626" w:themeColor="text1" w:themeTint="D9"/>
          <w:sz w:val="28"/>
        </w:rPr>
        <w:t>bilities In a J</w:t>
      </w:r>
      <w:r w:rsidR="00DC0AC8">
        <w:rPr>
          <w:b/>
          <w:color w:val="262626" w:themeColor="text1" w:themeTint="D9"/>
          <w:sz w:val="28"/>
        </w:rPr>
        <w:t>ob Where Growth Prospects Are Unlimited &amp; Individuality Is Recognized By Work, And To Achieve Professional Satisfaction By Meeting Higher Responsibilities &amp; Moving In C</w:t>
      </w:r>
      <w:r w:rsidRPr="003A6651">
        <w:rPr>
          <w:b/>
          <w:color w:val="262626" w:themeColor="text1" w:themeTint="D9"/>
          <w:sz w:val="28"/>
        </w:rPr>
        <w:t>omp</w:t>
      </w:r>
      <w:r w:rsidR="00DC0AC8">
        <w:rPr>
          <w:b/>
          <w:color w:val="262626" w:themeColor="text1" w:themeTint="D9"/>
          <w:sz w:val="28"/>
        </w:rPr>
        <w:t>etent Work A</w:t>
      </w:r>
      <w:r w:rsidRPr="003A6651">
        <w:rPr>
          <w:b/>
          <w:color w:val="262626" w:themeColor="text1" w:themeTint="D9"/>
          <w:sz w:val="28"/>
        </w:rPr>
        <w:t>reas.</w:t>
      </w:r>
    </w:p>
    <w:p w:rsidR="00402482" w:rsidRDefault="00402482" w:rsidP="00224B64">
      <w:pPr>
        <w:spacing w:after="0"/>
        <w:rPr>
          <w:rFonts w:asciiTheme="majorHAnsi" w:hAnsiTheme="majorHAnsi"/>
          <w:b/>
          <w:color w:val="339966"/>
          <w:sz w:val="36"/>
        </w:rPr>
      </w:pPr>
    </w:p>
    <w:p w:rsidR="00842629" w:rsidRDefault="00224B64" w:rsidP="00224B64">
      <w:pPr>
        <w:spacing w:after="0"/>
        <w:rPr>
          <w:b/>
          <w:sz w:val="32"/>
        </w:rPr>
      </w:pPr>
      <w:r w:rsidRPr="00F364F3">
        <w:rPr>
          <w:rFonts w:asciiTheme="majorHAnsi" w:hAnsiTheme="majorHAnsi"/>
          <w:b/>
          <w:color w:val="339966"/>
          <w:sz w:val="36"/>
        </w:rPr>
        <w:t>Experience</w:t>
      </w:r>
      <w:r w:rsidRPr="00FC0CBD">
        <w:rPr>
          <w:b/>
          <w:sz w:val="32"/>
        </w:rPr>
        <w:t>:-</w:t>
      </w:r>
    </w:p>
    <w:p w:rsidR="00E90B6C" w:rsidRDefault="00E90B6C" w:rsidP="00224B64">
      <w:pPr>
        <w:spacing w:after="0"/>
        <w:rPr>
          <w:b/>
          <w:sz w:val="32"/>
        </w:rPr>
      </w:pPr>
    </w:p>
    <w:p w:rsidR="007456BC" w:rsidRPr="00BA31E8" w:rsidRDefault="00BD05BE" w:rsidP="00DC0AD2">
      <w:pPr>
        <w:spacing w:after="0"/>
        <w:jc w:val="both"/>
        <w:rPr>
          <w:b/>
          <w:color w:val="262626" w:themeColor="text1" w:themeTint="D9"/>
          <w:sz w:val="32"/>
        </w:rPr>
      </w:pPr>
      <w:r w:rsidRPr="00BA31E8">
        <w:rPr>
          <w:b/>
          <w:color w:val="262626" w:themeColor="text1" w:themeTint="D9"/>
          <w:sz w:val="32"/>
        </w:rPr>
        <w:t>-</w:t>
      </w:r>
      <w:r w:rsidR="00DC0AD2" w:rsidRPr="00BA31E8">
        <w:rPr>
          <w:b/>
          <w:color w:val="262626" w:themeColor="text1" w:themeTint="D9"/>
          <w:sz w:val="32"/>
        </w:rPr>
        <w:t xml:space="preserve"> </w:t>
      </w:r>
    </w:p>
    <w:p w:rsidR="00402482" w:rsidRDefault="00224B64" w:rsidP="00DC0AD2">
      <w:pPr>
        <w:spacing w:after="0"/>
        <w:jc w:val="both"/>
        <w:rPr>
          <w:b/>
          <w:sz w:val="28"/>
        </w:rPr>
      </w:pPr>
      <w:r w:rsidRPr="00BA31E8">
        <w:rPr>
          <w:b/>
          <w:color w:val="262626" w:themeColor="text1" w:themeTint="D9"/>
          <w:sz w:val="32"/>
        </w:rPr>
        <w:t>-</w:t>
      </w:r>
      <w:r w:rsidR="00DC0AD2" w:rsidRPr="003A6651">
        <w:rPr>
          <w:b/>
          <w:sz w:val="28"/>
        </w:rPr>
        <w:t xml:space="preserve"> </w:t>
      </w:r>
    </w:p>
    <w:p w:rsidR="00DC0AD2" w:rsidRDefault="00DC0AD2" w:rsidP="00DC0AD2">
      <w:pPr>
        <w:spacing w:after="0"/>
        <w:jc w:val="both"/>
        <w:rPr>
          <w:rFonts w:asciiTheme="majorHAnsi" w:hAnsiTheme="majorHAnsi"/>
          <w:b/>
          <w:color w:val="339966"/>
          <w:sz w:val="36"/>
        </w:rPr>
      </w:pPr>
    </w:p>
    <w:p w:rsidR="000A6DE1" w:rsidRDefault="000A6DE1" w:rsidP="00DE0DE5">
      <w:pPr>
        <w:spacing w:after="0"/>
        <w:rPr>
          <w:b/>
          <w:sz w:val="32"/>
        </w:rPr>
      </w:pPr>
      <w:r w:rsidRPr="00F364F3">
        <w:rPr>
          <w:rFonts w:asciiTheme="majorHAnsi" w:hAnsiTheme="majorHAnsi"/>
          <w:b/>
          <w:color w:val="339966"/>
          <w:sz w:val="36"/>
        </w:rPr>
        <w:t>Professional Skills</w:t>
      </w:r>
      <w:r w:rsidRPr="00FC0CBD">
        <w:rPr>
          <w:b/>
          <w:sz w:val="32"/>
        </w:rPr>
        <w:t>:-</w:t>
      </w:r>
    </w:p>
    <w:p w:rsidR="007F280A" w:rsidRPr="00DE0DE5" w:rsidRDefault="007F280A" w:rsidP="00DE0DE5">
      <w:pPr>
        <w:spacing w:after="0"/>
        <w:rPr>
          <w:b/>
          <w:sz w:val="32"/>
        </w:rPr>
      </w:pPr>
    </w:p>
    <w:p w:rsidR="000A6DE1" w:rsidRPr="00BA31E8" w:rsidRDefault="003923C4" w:rsidP="008357F5">
      <w:pPr>
        <w:spacing w:after="0"/>
        <w:jc w:val="both"/>
        <w:rPr>
          <w:b/>
          <w:color w:val="262626" w:themeColor="text1" w:themeTint="D9"/>
          <w:sz w:val="28"/>
        </w:rPr>
      </w:pPr>
      <w:r w:rsidRPr="00BA31E8">
        <w:rPr>
          <w:b/>
          <w:color w:val="262626" w:themeColor="text1" w:themeTint="D9"/>
          <w:sz w:val="28"/>
        </w:rPr>
        <w:t>-</w:t>
      </w:r>
    </w:p>
    <w:p w:rsidR="00C8271A" w:rsidRPr="00BA31E8" w:rsidRDefault="00010E15" w:rsidP="008357F5">
      <w:pPr>
        <w:spacing w:after="0"/>
        <w:jc w:val="both"/>
        <w:rPr>
          <w:b/>
          <w:color w:val="262626" w:themeColor="text1" w:themeTint="D9"/>
          <w:sz w:val="28"/>
        </w:rPr>
      </w:pPr>
      <w:r w:rsidRPr="00BA31E8">
        <w:rPr>
          <w:b/>
          <w:color w:val="262626" w:themeColor="text1" w:themeTint="D9"/>
          <w:sz w:val="28"/>
        </w:rPr>
        <w:t>-</w:t>
      </w:r>
    </w:p>
    <w:p w:rsidR="007C18D4" w:rsidRPr="00BA31E8" w:rsidRDefault="00010E15" w:rsidP="00B54942">
      <w:pPr>
        <w:spacing w:after="0"/>
        <w:jc w:val="both"/>
        <w:rPr>
          <w:b/>
          <w:color w:val="262626" w:themeColor="text1" w:themeTint="D9"/>
          <w:sz w:val="28"/>
        </w:rPr>
      </w:pPr>
      <w:r w:rsidRPr="00BA31E8">
        <w:rPr>
          <w:b/>
          <w:color w:val="262626" w:themeColor="text1" w:themeTint="D9"/>
          <w:sz w:val="28"/>
        </w:rPr>
        <w:t>-</w:t>
      </w:r>
    </w:p>
    <w:p w:rsidR="007C18D4" w:rsidRPr="00BA31E8" w:rsidRDefault="007C18D4" w:rsidP="00B54942">
      <w:pPr>
        <w:spacing w:after="0"/>
        <w:jc w:val="both"/>
        <w:rPr>
          <w:b/>
          <w:color w:val="262626" w:themeColor="text1" w:themeTint="D9"/>
          <w:sz w:val="28"/>
        </w:rPr>
      </w:pPr>
      <w:r w:rsidRPr="00BA31E8">
        <w:rPr>
          <w:b/>
          <w:color w:val="262626" w:themeColor="text1" w:themeTint="D9"/>
          <w:sz w:val="28"/>
        </w:rPr>
        <w:t>-</w:t>
      </w:r>
    </w:p>
    <w:p w:rsidR="007C18D4" w:rsidRPr="00BA31E8" w:rsidRDefault="007C18D4" w:rsidP="00B54942">
      <w:pPr>
        <w:spacing w:after="0"/>
        <w:jc w:val="both"/>
        <w:rPr>
          <w:b/>
          <w:color w:val="262626" w:themeColor="text1" w:themeTint="D9"/>
          <w:sz w:val="28"/>
        </w:rPr>
      </w:pPr>
      <w:r w:rsidRPr="00BA31E8">
        <w:rPr>
          <w:b/>
          <w:color w:val="262626" w:themeColor="text1" w:themeTint="D9"/>
          <w:sz w:val="28"/>
        </w:rPr>
        <w:t>-</w:t>
      </w:r>
    </w:p>
    <w:p w:rsidR="00A62FBD" w:rsidRDefault="007C18D4" w:rsidP="00510811">
      <w:pPr>
        <w:spacing w:after="0"/>
        <w:jc w:val="both"/>
        <w:rPr>
          <w:b/>
          <w:color w:val="262626" w:themeColor="text1" w:themeTint="D9"/>
          <w:sz w:val="28"/>
        </w:rPr>
      </w:pPr>
      <w:r w:rsidRPr="00BA31E8">
        <w:rPr>
          <w:b/>
          <w:color w:val="262626" w:themeColor="text1" w:themeTint="D9"/>
          <w:sz w:val="28"/>
        </w:rPr>
        <w:t>-</w:t>
      </w:r>
    </w:p>
    <w:p w:rsidR="00165373" w:rsidRDefault="00165373" w:rsidP="00510811">
      <w:pPr>
        <w:spacing w:after="0"/>
        <w:jc w:val="both"/>
        <w:rPr>
          <w:rFonts w:asciiTheme="majorHAnsi" w:hAnsiTheme="majorHAnsi"/>
          <w:b/>
          <w:color w:val="339966"/>
          <w:sz w:val="36"/>
        </w:rPr>
      </w:pPr>
      <w:r>
        <w:rPr>
          <w:b/>
          <w:color w:val="262626" w:themeColor="text1" w:themeTint="D9"/>
          <w:sz w:val="28"/>
        </w:rPr>
        <w:t xml:space="preserve">- </w:t>
      </w:r>
    </w:p>
    <w:p w:rsidR="007F280A" w:rsidRDefault="007F280A" w:rsidP="008357F5">
      <w:pPr>
        <w:spacing w:after="0"/>
        <w:jc w:val="both"/>
        <w:rPr>
          <w:color w:val="262626" w:themeColor="text1" w:themeTint="D9"/>
          <w:sz w:val="28"/>
        </w:rPr>
      </w:pPr>
    </w:p>
    <w:p w:rsidR="00842629" w:rsidRDefault="00B5325E" w:rsidP="008357F5">
      <w:pPr>
        <w:spacing w:after="0"/>
        <w:jc w:val="both"/>
        <w:rPr>
          <w:b/>
          <w:sz w:val="32"/>
        </w:rPr>
      </w:pPr>
      <w:r w:rsidRPr="00F364F3">
        <w:rPr>
          <w:rFonts w:asciiTheme="majorHAnsi" w:hAnsiTheme="majorHAnsi"/>
          <w:b/>
          <w:color w:val="339966"/>
          <w:sz w:val="36"/>
        </w:rPr>
        <w:t>Education</w:t>
      </w:r>
      <w:r>
        <w:rPr>
          <w:rFonts w:asciiTheme="majorHAnsi" w:hAnsiTheme="majorHAnsi"/>
          <w:b/>
          <w:color w:val="2A7B88" w:themeColor="accent1" w:themeShade="BF"/>
          <w:sz w:val="36"/>
        </w:rPr>
        <w:t>:</w:t>
      </w:r>
      <w:r>
        <w:rPr>
          <w:b/>
          <w:sz w:val="32"/>
        </w:rPr>
        <w:t>-</w:t>
      </w:r>
    </w:p>
    <w:p w:rsidR="007F280A" w:rsidRDefault="007F280A" w:rsidP="008357F5">
      <w:pPr>
        <w:spacing w:after="0"/>
        <w:jc w:val="both"/>
        <w:rPr>
          <w:b/>
          <w:sz w:val="32"/>
        </w:rPr>
      </w:pPr>
    </w:p>
    <w:p w:rsidR="00E90B6C" w:rsidRPr="00DC0AD2" w:rsidRDefault="00E90B6C" w:rsidP="00FC77C1">
      <w:pPr>
        <w:spacing w:after="0"/>
        <w:jc w:val="both"/>
        <w:rPr>
          <w:b/>
          <w:color w:val="262626" w:themeColor="text1" w:themeTint="D9"/>
        </w:rPr>
      </w:pPr>
      <w:r w:rsidRPr="00DC0AD2">
        <w:rPr>
          <w:b/>
          <w:color w:val="262626" w:themeColor="text1" w:themeTint="D9"/>
        </w:rPr>
        <w:t>-</w:t>
      </w:r>
    </w:p>
    <w:p w:rsidR="004B1270" w:rsidRDefault="004B1270" w:rsidP="004B1270">
      <w:pPr>
        <w:spacing w:after="0"/>
        <w:jc w:val="both"/>
        <w:rPr>
          <w:b/>
          <w:color w:val="262626" w:themeColor="text1" w:themeTint="D9"/>
        </w:rPr>
      </w:pPr>
    </w:p>
    <w:p w:rsidR="00A62FBD" w:rsidRDefault="004B1270" w:rsidP="003741A4">
      <w:pPr>
        <w:spacing w:after="0"/>
        <w:jc w:val="both"/>
        <w:rPr>
          <w:b/>
          <w:color w:val="262626" w:themeColor="text1" w:themeTint="D9"/>
        </w:rPr>
      </w:pPr>
      <w:r w:rsidRPr="00BA31E8">
        <w:rPr>
          <w:b/>
          <w:color w:val="262626" w:themeColor="text1" w:themeTint="D9"/>
        </w:rPr>
        <w:t>-</w:t>
      </w:r>
    </w:p>
    <w:p w:rsidR="00DC0AD2" w:rsidRDefault="00DC0AD2" w:rsidP="003741A4">
      <w:pPr>
        <w:spacing w:after="0"/>
        <w:jc w:val="both"/>
        <w:rPr>
          <w:b/>
          <w:color w:val="262626" w:themeColor="text1" w:themeTint="D9"/>
        </w:rPr>
      </w:pPr>
    </w:p>
    <w:p w:rsidR="00DC0AD2" w:rsidRDefault="00DC0AD2" w:rsidP="003741A4">
      <w:pPr>
        <w:spacing w:after="0"/>
        <w:jc w:val="both"/>
        <w:rPr>
          <w:b/>
          <w:color w:val="262626" w:themeColor="text1" w:themeTint="D9"/>
        </w:rPr>
      </w:pPr>
    </w:p>
    <w:p w:rsidR="00DC0AD2" w:rsidRDefault="00DC0AD2" w:rsidP="003741A4">
      <w:pPr>
        <w:spacing w:after="0"/>
        <w:jc w:val="both"/>
        <w:rPr>
          <w:b/>
          <w:color w:val="262626" w:themeColor="text1" w:themeTint="D9"/>
        </w:rPr>
      </w:pPr>
    </w:p>
    <w:p w:rsidR="00DC0AD2" w:rsidRDefault="00DC0AD2" w:rsidP="003741A4">
      <w:pPr>
        <w:spacing w:after="0"/>
        <w:jc w:val="both"/>
        <w:rPr>
          <w:b/>
          <w:color w:val="262626" w:themeColor="text1" w:themeTint="D9"/>
        </w:rPr>
      </w:pPr>
    </w:p>
    <w:p w:rsidR="00DC0AD2" w:rsidRDefault="00DC0AD2" w:rsidP="003741A4">
      <w:pPr>
        <w:spacing w:after="0"/>
        <w:jc w:val="both"/>
        <w:rPr>
          <w:b/>
          <w:color w:val="262626" w:themeColor="text1" w:themeTint="D9"/>
        </w:rPr>
      </w:pPr>
    </w:p>
    <w:p w:rsidR="00DC0AD2" w:rsidRPr="00BA31E8" w:rsidRDefault="00DC0AD2" w:rsidP="003741A4">
      <w:pPr>
        <w:spacing w:after="0"/>
        <w:jc w:val="both"/>
        <w:rPr>
          <w:b/>
          <w:color w:val="262626" w:themeColor="text1" w:themeTint="D9"/>
          <w:sz w:val="28"/>
        </w:rPr>
      </w:pPr>
    </w:p>
    <w:p w:rsidR="00842629" w:rsidRDefault="0085339D" w:rsidP="00193B9D">
      <w:pPr>
        <w:rPr>
          <w:color w:val="262626" w:themeColor="text1" w:themeTint="D9"/>
        </w:rPr>
      </w:pPr>
      <w:r w:rsidRPr="00F364F3">
        <w:rPr>
          <w:rFonts w:asciiTheme="majorHAnsi" w:hAnsiTheme="majorHAnsi"/>
          <w:b/>
          <w:bCs/>
          <w:color w:val="339966"/>
          <w:sz w:val="36"/>
          <w:szCs w:val="28"/>
        </w:rPr>
        <w:t>Declaration</w:t>
      </w:r>
      <w:r w:rsidRPr="00CA7FF9">
        <w:rPr>
          <w:rFonts w:asciiTheme="majorHAnsi" w:hAnsiTheme="majorHAnsi"/>
          <w:b/>
          <w:bCs/>
          <w:color w:val="2A7B88" w:themeColor="accent1" w:themeShade="BF"/>
          <w:sz w:val="36"/>
          <w:szCs w:val="28"/>
        </w:rPr>
        <w:t>:</w:t>
      </w:r>
      <w:r w:rsidR="00CA7FF9">
        <w:rPr>
          <w:b/>
          <w:sz w:val="32"/>
        </w:rPr>
        <w:t>-</w:t>
      </w:r>
    </w:p>
    <w:p w:rsidR="007331B0" w:rsidRPr="00BA31E8" w:rsidRDefault="009600B2" w:rsidP="00193B9D">
      <w:pPr>
        <w:rPr>
          <w:color w:val="262626" w:themeColor="text1" w:themeTint="D9"/>
        </w:rPr>
      </w:pPr>
      <w:r w:rsidRPr="009600B2">
        <w:rPr>
          <w:color w:val="262626" w:themeColor="text1" w:themeTint="D9"/>
        </w:rPr>
        <w:br/>
      </w:r>
      <w:r w:rsidR="005143DD" w:rsidRPr="00BA31E8">
        <w:rPr>
          <w:b/>
          <w:color w:val="262626" w:themeColor="text1" w:themeTint="D9"/>
          <w:sz w:val="28"/>
        </w:rPr>
        <w:t>I Hereby Declare That The Above Mentioned Information Is Correct Up To My Knowledge And I Bear The R</w:t>
      </w:r>
      <w:r w:rsidRPr="00BA31E8">
        <w:rPr>
          <w:b/>
          <w:color w:val="262626" w:themeColor="text1" w:themeTint="D9"/>
          <w:sz w:val="28"/>
        </w:rPr>
        <w:t>espons</w:t>
      </w:r>
      <w:r w:rsidR="005143DD" w:rsidRPr="00BA31E8">
        <w:rPr>
          <w:b/>
          <w:color w:val="262626" w:themeColor="text1" w:themeTint="D9"/>
          <w:sz w:val="28"/>
        </w:rPr>
        <w:t>ibility For The Correctness Of T</w:t>
      </w:r>
      <w:r w:rsidRPr="00BA31E8">
        <w:rPr>
          <w:b/>
          <w:color w:val="262626" w:themeColor="text1" w:themeTint="D9"/>
          <w:sz w:val="28"/>
        </w:rPr>
        <w:t xml:space="preserve">he </w:t>
      </w:r>
      <w:r w:rsidR="005143DD" w:rsidRPr="00BA31E8">
        <w:rPr>
          <w:b/>
          <w:color w:val="262626" w:themeColor="text1" w:themeTint="D9"/>
          <w:sz w:val="28"/>
        </w:rPr>
        <w:t>Above Mentioned P</w:t>
      </w:r>
      <w:r w:rsidRPr="00BA31E8">
        <w:rPr>
          <w:b/>
          <w:color w:val="262626" w:themeColor="text1" w:themeTint="D9"/>
          <w:sz w:val="28"/>
        </w:rPr>
        <w:t>articulars.</w:t>
      </w:r>
    </w:p>
    <w:p w:rsidR="000A305A" w:rsidRPr="00BA31E8" w:rsidRDefault="000A305A" w:rsidP="00193B9D">
      <w:pPr>
        <w:rPr>
          <w:b/>
          <w:color w:val="262626" w:themeColor="text1" w:themeTint="D9"/>
          <w:sz w:val="28"/>
        </w:rPr>
      </w:pPr>
    </w:p>
    <w:p w:rsidR="007331B0" w:rsidRPr="00BA31E8" w:rsidRDefault="00510811" w:rsidP="00193B9D">
      <w:pPr>
        <w:rPr>
          <w:b/>
          <w:color w:val="262626" w:themeColor="text1" w:themeTint="D9"/>
          <w:sz w:val="28"/>
        </w:rPr>
      </w:pPr>
      <w:r>
        <w:rPr>
          <w:b/>
          <w:color w:val="262626" w:themeColor="text1" w:themeTint="D9"/>
          <w:sz w:val="28"/>
        </w:rPr>
        <w:t xml:space="preserve">  </w:t>
      </w:r>
      <w:r w:rsidR="006816AE" w:rsidRPr="00BA31E8">
        <w:rPr>
          <w:b/>
          <w:color w:val="262626" w:themeColor="text1" w:themeTint="D9"/>
          <w:sz w:val="28"/>
        </w:rPr>
        <w:tab/>
      </w:r>
      <w:r w:rsidR="006816AE" w:rsidRPr="00BA31E8">
        <w:rPr>
          <w:b/>
          <w:color w:val="262626" w:themeColor="text1" w:themeTint="D9"/>
          <w:sz w:val="28"/>
        </w:rPr>
        <w:tab/>
      </w:r>
      <w:r w:rsidR="006816AE" w:rsidRPr="00BA31E8">
        <w:rPr>
          <w:b/>
          <w:color w:val="262626" w:themeColor="text1" w:themeTint="D9"/>
          <w:sz w:val="28"/>
        </w:rPr>
        <w:tab/>
      </w:r>
      <w:r w:rsidR="006816AE" w:rsidRPr="00BA31E8">
        <w:rPr>
          <w:b/>
          <w:color w:val="262626" w:themeColor="text1" w:themeTint="D9"/>
          <w:sz w:val="28"/>
        </w:rPr>
        <w:tab/>
      </w:r>
      <w:r w:rsidR="006816AE" w:rsidRPr="00BA31E8">
        <w:rPr>
          <w:b/>
          <w:color w:val="262626" w:themeColor="text1" w:themeTint="D9"/>
          <w:sz w:val="28"/>
        </w:rPr>
        <w:tab/>
      </w:r>
      <w:r w:rsidR="006816AE" w:rsidRPr="00BA31E8">
        <w:rPr>
          <w:b/>
          <w:color w:val="262626" w:themeColor="text1" w:themeTint="D9"/>
          <w:sz w:val="28"/>
        </w:rPr>
        <w:tab/>
      </w:r>
      <w:r w:rsidR="006816AE" w:rsidRPr="00BA31E8">
        <w:rPr>
          <w:b/>
          <w:color w:val="262626" w:themeColor="text1" w:themeTint="D9"/>
          <w:sz w:val="28"/>
        </w:rPr>
        <w:tab/>
      </w:r>
      <w:r w:rsidR="006816AE" w:rsidRPr="00BA31E8">
        <w:rPr>
          <w:b/>
          <w:color w:val="262626" w:themeColor="text1" w:themeTint="D9"/>
          <w:sz w:val="28"/>
        </w:rPr>
        <w:tab/>
      </w:r>
      <w:r w:rsidR="006816AE" w:rsidRPr="00BA31E8">
        <w:rPr>
          <w:b/>
          <w:color w:val="262626" w:themeColor="text1" w:themeTint="D9"/>
          <w:sz w:val="28"/>
        </w:rPr>
        <w:tab/>
        <w:t xml:space="preserve">                 </w:t>
      </w:r>
      <w:r>
        <w:rPr>
          <w:b/>
          <w:color w:val="262626" w:themeColor="text1" w:themeTint="D9"/>
          <w:sz w:val="28"/>
        </w:rPr>
        <w:t xml:space="preserve">          </w:t>
      </w:r>
      <w:r w:rsidR="006816AE" w:rsidRPr="00BA31E8">
        <w:rPr>
          <w:b/>
          <w:color w:val="262626" w:themeColor="text1" w:themeTint="D9"/>
          <w:sz w:val="28"/>
        </w:rPr>
        <w:t xml:space="preserve"> </w:t>
      </w:r>
      <w:r w:rsidR="007331B0" w:rsidRPr="00BA31E8">
        <w:rPr>
          <w:b/>
          <w:color w:val="262626" w:themeColor="text1" w:themeTint="D9"/>
          <w:sz w:val="28"/>
        </w:rPr>
        <w:t xml:space="preserve">Yours Sincerely </w:t>
      </w:r>
    </w:p>
    <w:p w:rsidR="003B4161" w:rsidRPr="00BA31E8" w:rsidRDefault="007331B0" w:rsidP="00193B9D">
      <w:pPr>
        <w:rPr>
          <w:b/>
          <w:color w:val="262626" w:themeColor="text1" w:themeTint="D9"/>
          <w:sz w:val="28"/>
        </w:rPr>
      </w:pPr>
      <w:r w:rsidRPr="00BA31E8">
        <w:rPr>
          <w:b/>
          <w:color w:val="262626" w:themeColor="text1" w:themeTint="D9"/>
          <w:sz w:val="28"/>
        </w:rPr>
        <w:t>Date  :</w:t>
      </w:r>
      <w:r w:rsidRPr="00BA31E8">
        <w:rPr>
          <w:b/>
          <w:color w:val="262626" w:themeColor="text1" w:themeTint="D9"/>
          <w:sz w:val="28"/>
        </w:rPr>
        <w:tab/>
      </w:r>
      <w:r w:rsidRPr="00BA31E8">
        <w:rPr>
          <w:b/>
          <w:color w:val="262626" w:themeColor="text1" w:themeTint="D9"/>
          <w:sz w:val="28"/>
        </w:rPr>
        <w:tab/>
      </w:r>
      <w:r w:rsidRPr="00BA31E8">
        <w:rPr>
          <w:b/>
          <w:color w:val="262626" w:themeColor="text1" w:themeTint="D9"/>
          <w:sz w:val="28"/>
        </w:rPr>
        <w:tab/>
      </w:r>
      <w:r w:rsidRPr="00BA31E8">
        <w:rPr>
          <w:b/>
          <w:color w:val="262626" w:themeColor="text1" w:themeTint="D9"/>
          <w:sz w:val="28"/>
        </w:rPr>
        <w:tab/>
      </w:r>
      <w:r w:rsidRPr="00BA31E8">
        <w:rPr>
          <w:b/>
          <w:color w:val="262626" w:themeColor="text1" w:themeTint="D9"/>
          <w:sz w:val="28"/>
        </w:rPr>
        <w:tab/>
      </w:r>
      <w:r w:rsidRPr="00BA31E8">
        <w:rPr>
          <w:b/>
          <w:color w:val="262626" w:themeColor="text1" w:themeTint="D9"/>
          <w:sz w:val="28"/>
        </w:rPr>
        <w:tab/>
      </w:r>
      <w:r w:rsidR="00193B9D" w:rsidRPr="00BA31E8">
        <w:rPr>
          <w:b/>
          <w:color w:val="262626" w:themeColor="text1" w:themeTint="D9"/>
          <w:sz w:val="28"/>
        </w:rPr>
        <w:t xml:space="preserve">                                                </w:t>
      </w:r>
      <w:r w:rsidR="00DC0AD2">
        <w:rPr>
          <w:b/>
          <w:color w:val="262626" w:themeColor="text1" w:themeTint="D9"/>
          <w:sz w:val="28"/>
        </w:rPr>
        <w:tab/>
        <w:t xml:space="preserve">   </w:t>
      </w:r>
      <w:r w:rsidR="00D8298D">
        <w:rPr>
          <w:b/>
          <w:color w:val="262626" w:themeColor="text1" w:themeTint="D9"/>
          <w:sz w:val="28"/>
        </w:rPr>
        <w:t>Name</w:t>
      </w:r>
    </w:p>
    <w:sectPr w:rsidR="003B4161" w:rsidRPr="00BA31E8" w:rsidSect="000A305A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20A" w:rsidRDefault="00CD720A">
      <w:pPr>
        <w:spacing w:after="0"/>
      </w:pPr>
      <w:r>
        <w:separator/>
      </w:r>
    </w:p>
  </w:endnote>
  <w:endnote w:type="continuationSeparator" w:id="1">
    <w:p w:rsidR="00CD720A" w:rsidRDefault="00CD72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B7F" w:rsidRDefault="00224B7F">
    <w:pPr>
      <w:pStyle w:val="Footer"/>
    </w:pPr>
    <w:r>
      <w:t xml:space="preserve">Page </w:t>
    </w:r>
    <w:r w:rsidR="00087A4B">
      <w:fldChar w:fldCharType="begin"/>
    </w:r>
    <w:r>
      <w:instrText xml:space="preserve"> PAGE   \* MERGEFORMAT </w:instrText>
    </w:r>
    <w:r w:rsidR="00087A4B">
      <w:fldChar w:fldCharType="separate"/>
    </w:r>
    <w:r w:rsidR="005B2B3E">
      <w:rPr>
        <w:noProof/>
      </w:rPr>
      <w:t>2</w:t>
    </w:r>
    <w:r w:rsidR="00087A4B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20A" w:rsidRDefault="00CD720A">
      <w:pPr>
        <w:spacing w:after="0"/>
      </w:pPr>
      <w:r>
        <w:separator/>
      </w:r>
    </w:p>
  </w:footnote>
  <w:footnote w:type="continuationSeparator" w:id="1">
    <w:p w:rsidR="00CD720A" w:rsidRDefault="00CD720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0607F9"/>
    <w:multiLevelType w:val="hybridMultilevel"/>
    <w:tmpl w:val="05CA9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EF63BB"/>
    <w:multiLevelType w:val="hybridMultilevel"/>
    <w:tmpl w:val="A7E6A908"/>
    <w:lvl w:ilvl="0" w:tplc="0409001B">
      <w:start w:val="1"/>
      <w:numFmt w:val="lowerRoman"/>
      <w:lvlText w:val="%1."/>
      <w:lvlJc w:val="righ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5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0E2A5E"/>
    <w:multiLevelType w:val="hybridMultilevel"/>
    <w:tmpl w:val="DE504A8C"/>
    <w:lvl w:ilvl="0" w:tplc="EFAC213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D970A7"/>
    <w:multiLevelType w:val="hybridMultilevel"/>
    <w:tmpl w:val="20A4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E43894"/>
    <w:multiLevelType w:val="hybridMultilevel"/>
    <w:tmpl w:val="89142932"/>
    <w:lvl w:ilvl="0" w:tplc="0AEC4C6E">
      <w:start w:val="1"/>
      <w:numFmt w:val="upperRoman"/>
      <w:lvlText w:val="#=&gt;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59985ECC"/>
    <w:multiLevelType w:val="hybridMultilevel"/>
    <w:tmpl w:val="14543092"/>
    <w:lvl w:ilvl="0" w:tplc="A998B748">
      <w:start w:val="1"/>
      <w:numFmt w:val="upperRoman"/>
      <w:lvlText w:val="#=&gt;%1"/>
      <w:lvlJc w:val="righ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C2497D"/>
    <w:multiLevelType w:val="hybridMultilevel"/>
    <w:tmpl w:val="14CAC924"/>
    <w:lvl w:ilvl="0" w:tplc="0AEC4C6E">
      <w:start w:val="1"/>
      <w:numFmt w:val="upperRoman"/>
      <w:lvlText w:val="#=&gt;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2"/>
  </w:num>
  <w:num w:numId="17">
    <w:abstractNumId w:val="17"/>
  </w:num>
  <w:num w:numId="18">
    <w:abstractNumId w:val="10"/>
  </w:num>
  <w:num w:numId="19">
    <w:abstractNumId w:val="26"/>
  </w:num>
  <w:num w:numId="20">
    <w:abstractNumId w:val="22"/>
  </w:num>
  <w:num w:numId="21">
    <w:abstractNumId w:val="11"/>
  </w:num>
  <w:num w:numId="22">
    <w:abstractNumId w:val="16"/>
  </w:num>
  <w:num w:numId="23">
    <w:abstractNumId w:val="25"/>
  </w:num>
  <w:num w:numId="24">
    <w:abstractNumId w:val="13"/>
  </w:num>
  <w:num w:numId="25">
    <w:abstractNumId w:val="14"/>
  </w:num>
  <w:num w:numId="26">
    <w:abstractNumId w:val="23"/>
  </w:num>
  <w:num w:numId="27">
    <w:abstractNumId w:val="21"/>
  </w:num>
  <w:num w:numId="28">
    <w:abstractNumId w:val="24"/>
  </w:num>
  <w:num w:numId="29">
    <w:abstractNumId w:val="18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A760E"/>
    <w:rsid w:val="000103C9"/>
    <w:rsid w:val="00010E15"/>
    <w:rsid w:val="000140EE"/>
    <w:rsid w:val="00014397"/>
    <w:rsid w:val="000172DE"/>
    <w:rsid w:val="00031596"/>
    <w:rsid w:val="000545E7"/>
    <w:rsid w:val="0008002F"/>
    <w:rsid w:val="00081937"/>
    <w:rsid w:val="00087A4B"/>
    <w:rsid w:val="00095896"/>
    <w:rsid w:val="000A305A"/>
    <w:rsid w:val="000A4F59"/>
    <w:rsid w:val="000A58F7"/>
    <w:rsid w:val="000A5B8F"/>
    <w:rsid w:val="000A6DE1"/>
    <w:rsid w:val="000B7596"/>
    <w:rsid w:val="000C0522"/>
    <w:rsid w:val="000C45E7"/>
    <w:rsid w:val="000D2079"/>
    <w:rsid w:val="000D57FD"/>
    <w:rsid w:val="000D6E44"/>
    <w:rsid w:val="000E0652"/>
    <w:rsid w:val="000E61B1"/>
    <w:rsid w:val="000F6571"/>
    <w:rsid w:val="0011079A"/>
    <w:rsid w:val="0011438F"/>
    <w:rsid w:val="00122B21"/>
    <w:rsid w:val="00141A4C"/>
    <w:rsid w:val="00144B46"/>
    <w:rsid w:val="001536C3"/>
    <w:rsid w:val="00153D64"/>
    <w:rsid w:val="001565AF"/>
    <w:rsid w:val="00157BDB"/>
    <w:rsid w:val="00157EA5"/>
    <w:rsid w:val="00165373"/>
    <w:rsid w:val="001740F0"/>
    <w:rsid w:val="00193B9D"/>
    <w:rsid w:val="001A2ADC"/>
    <w:rsid w:val="001A6E3B"/>
    <w:rsid w:val="001B29CF"/>
    <w:rsid w:val="001B3188"/>
    <w:rsid w:val="002025AC"/>
    <w:rsid w:val="00202ABD"/>
    <w:rsid w:val="00211472"/>
    <w:rsid w:val="002114D4"/>
    <w:rsid w:val="00212819"/>
    <w:rsid w:val="00216BB1"/>
    <w:rsid w:val="00217095"/>
    <w:rsid w:val="00220DD7"/>
    <w:rsid w:val="002210B9"/>
    <w:rsid w:val="00224B64"/>
    <w:rsid w:val="00224B7F"/>
    <w:rsid w:val="00270644"/>
    <w:rsid w:val="00272705"/>
    <w:rsid w:val="00275829"/>
    <w:rsid w:val="002764DF"/>
    <w:rsid w:val="0028220F"/>
    <w:rsid w:val="002860ED"/>
    <w:rsid w:val="0029679E"/>
    <w:rsid w:val="002A773B"/>
    <w:rsid w:val="002C25C7"/>
    <w:rsid w:val="002E2FB4"/>
    <w:rsid w:val="002F270C"/>
    <w:rsid w:val="00311675"/>
    <w:rsid w:val="00314F90"/>
    <w:rsid w:val="003156AD"/>
    <w:rsid w:val="00323A02"/>
    <w:rsid w:val="00340D19"/>
    <w:rsid w:val="00356C14"/>
    <w:rsid w:val="003573EA"/>
    <w:rsid w:val="00360F8A"/>
    <w:rsid w:val="00372A1E"/>
    <w:rsid w:val="00372A3B"/>
    <w:rsid w:val="0037364B"/>
    <w:rsid w:val="003741A4"/>
    <w:rsid w:val="00375DE4"/>
    <w:rsid w:val="00384FE2"/>
    <w:rsid w:val="00391D80"/>
    <w:rsid w:val="003923C4"/>
    <w:rsid w:val="003A2727"/>
    <w:rsid w:val="003A2DF4"/>
    <w:rsid w:val="003A5291"/>
    <w:rsid w:val="003A6651"/>
    <w:rsid w:val="003B3FED"/>
    <w:rsid w:val="003B4161"/>
    <w:rsid w:val="003B61BA"/>
    <w:rsid w:val="003C12D7"/>
    <w:rsid w:val="003C167C"/>
    <w:rsid w:val="003D15C8"/>
    <w:rsid w:val="003D579F"/>
    <w:rsid w:val="003E0042"/>
    <w:rsid w:val="003E3251"/>
    <w:rsid w:val="003E38C6"/>
    <w:rsid w:val="003E6E50"/>
    <w:rsid w:val="003E75A4"/>
    <w:rsid w:val="003F214B"/>
    <w:rsid w:val="003F3B57"/>
    <w:rsid w:val="003F62F9"/>
    <w:rsid w:val="00402482"/>
    <w:rsid w:val="00434FFF"/>
    <w:rsid w:val="004725A4"/>
    <w:rsid w:val="004820C9"/>
    <w:rsid w:val="00483873"/>
    <w:rsid w:val="004878B6"/>
    <w:rsid w:val="00492DE7"/>
    <w:rsid w:val="004A44B4"/>
    <w:rsid w:val="004B1270"/>
    <w:rsid w:val="004C23AC"/>
    <w:rsid w:val="004C3760"/>
    <w:rsid w:val="004C5A5C"/>
    <w:rsid w:val="004C7141"/>
    <w:rsid w:val="004D3F08"/>
    <w:rsid w:val="004D588A"/>
    <w:rsid w:val="004E0494"/>
    <w:rsid w:val="004E461E"/>
    <w:rsid w:val="004F2E92"/>
    <w:rsid w:val="004F7552"/>
    <w:rsid w:val="004F7AD9"/>
    <w:rsid w:val="00506A56"/>
    <w:rsid w:val="00510811"/>
    <w:rsid w:val="00510C1F"/>
    <w:rsid w:val="00513799"/>
    <w:rsid w:val="005139B4"/>
    <w:rsid w:val="005143DD"/>
    <w:rsid w:val="005179B2"/>
    <w:rsid w:val="00521A28"/>
    <w:rsid w:val="00521C16"/>
    <w:rsid w:val="00531BB8"/>
    <w:rsid w:val="00547BA6"/>
    <w:rsid w:val="005614C8"/>
    <w:rsid w:val="00564BDD"/>
    <w:rsid w:val="00567F71"/>
    <w:rsid w:val="00587B7C"/>
    <w:rsid w:val="00593876"/>
    <w:rsid w:val="005A0870"/>
    <w:rsid w:val="005A537E"/>
    <w:rsid w:val="005A547F"/>
    <w:rsid w:val="005B2B3E"/>
    <w:rsid w:val="005B6166"/>
    <w:rsid w:val="005B7E95"/>
    <w:rsid w:val="005C110B"/>
    <w:rsid w:val="005C35E3"/>
    <w:rsid w:val="005C621F"/>
    <w:rsid w:val="005D3E53"/>
    <w:rsid w:val="005E1CCD"/>
    <w:rsid w:val="005E288B"/>
    <w:rsid w:val="005F3349"/>
    <w:rsid w:val="00613D00"/>
    <w:rsid w:val="00613D5F"/>
    <w:rsid w:val="0061761D"/>
    <w:rsid w:val="00617B26"/>
    <w:rsid w:val="00617E60"/>
    <w:rsid w:val="00621E59"/>
    <w:rsid w:val="00622D54"/>
    <w:rsid w:val="006270A9"/>
    <w:rsid w:val="006541D3"/>
    <w:rsid w:val="006601AD"/>
    <w:rsid w:val="00660C65"/>
    <w:rsid w:val="00667B4F"/>
    <w:rsid w:val="00675956"/>
    <w:rsid w:val="00681034"/>
    <w:rsid w:val="006816AE"/>
    <w:rsid w:val="00691CFE"/>
    <w:rsid w:val="006A760E"/>
    <w:rsid w:val="006A7D4A"/>
    <w:rsid w:val="006C04FC"/>
    <w:rsid w:val="006D5FA2"/>
    <w:rsid w:val="006F172C"/>
    <w:rsid w:val="006F18E0"/>
    <w:rsid w:val="006F343F"/>
    <w:rsid w:val="007033D0"/>
    <w:rsid w:val="007145E8"/>
    <w:rsid w:val="00720E79"/>
    <w:rsid w:val="00722111"/>
    <w:rsid w:val="0072215C"/>
    <w:rsid w:val="007331B0"/>
    <w:rsid w:val="0073479D"/>
    <w:rsid w:val="00735AEB"/>
    <w:rsid w:val="00740F4C"/>
    <w:rsid w:val="007456BC"/>
    <w:rsid w:val="00757D2A"/>
    <w:rsid w:val="00762FA4"/>
    <w:rsid w:val="0077494B"/>
    <w:rsid w:val="00775D9B"/>
    <w:rsid w:val="00785B91"/>
    <w:rsid w:val="00787E40"/>
    <w:rsid w:val="007945EA"/>
    <w:rsid w:val="007A406C"/>
    <w:rsid w:val="007A67F9"/>
    <w:rsid w:val="007C18D4"/>
    <w:rsid w:val="007D6C3B"/>
    <w:rsid w:val="007D7DAC"/>
    <w:rsid w:val="007E7BE6"/>
    <w:rsid w:val="007F280A"/>
    <w:rsid w:val="007F4FB1"/>
    <w:rsid w:val="008029A7"/>
    <w:rsid w:val="00810CF2"/>
    <w:rsid w:val="00816216"/>
    <w:rsid w:val="0082177B"/>
    <w:rsid w:val="00832A6F"/>
    <w:rsid w:val="008357F5"/>
    <w:rsid w:val="00841F50"/>
    <w:rsid w:val="00842629"/>
    <w:rsid w:val="00842E6A"/>
    <w:rsid w:val="0085339D"/>
    <w:rsid w:val="00864C22"/>
    <w:rsid w:val="00865297"/>
    <w:rsid w:val="00872705"/>
    <w:rsid w:val="00873B69"/>
    <w:rsid w:val="0087734B"/>
    <w:rsid w:val="00887B4D"/>
    <w:rsid w:val="0089330A"/>
    <w:rsid w:val="008A1DF6"/>
    <w:rsid w:val="008A3384"/>
    <w:rsid w:val="008A378A"/>
    <w:rsid w:val="008A60B2"/>
    <w:rsid w:val="008B418D"/>
    <w:rsid w:val="008B53BB"/>
    <w:rsid w:val="008B6BC1"/>
    <w:rsid w:val="008C54CF"/>
    <w:rsid w:val="008D071B"/>
    <w:rsid w:val="008D45C0"/>
    <w:rsid w:val="008E1325"/>
    <w:rsid w:val="008E4917"/>
    <w:rsid w:val="008F322D"/>
    <w:rsid w:val="00901024"/>
    <w:rsid w:val="009035FD"/>
    <w:rsid w:val="00906DAF"/>
    <w:rsid w:val="00907084"/>
    <w:rsid w:val="00935F71"/>
    <w:rsid w:val="00936248"/>
    <w:rsid w:val="00945B8D"/>
    <w:rsid w:val="00952550"/>
    <w:rsid w:val="009531EB"/>
    <w:rsid w:val="009600B2"/>
    <w:rsid w:val="00967F96"/>
    <w:rsid w:val="009743BF"/>
    <w:rsid w:val="00982E94"/>
    <w:rsid w:val="0098625C"/>
    <w:rsid w:val="0099531C"/>
    <w:rsid w:val="009A1BA0"/>
    <w:rsid w:val="009A4A43"/>
    <w:rsid w:val="009B1764"/>
    <w:rsid w:val="009B4911"/>
    <w:rsid w:val="009B619F"/>
    <w:rsid w:val="009B6779"/>
    <w:rsid w:val="009C0D9A"/>
    <w:rsid w:val="009C2572"/>
    <w:rsid w:val="009C3C10"/>
    <w:rsid w:val="009D5933"/>
    <w:rsid w:val="009F26A5"/>
    <w:rsid w:val="009F357A"/>
    <w:rsid w:val="009F4332"/>
    <w:rsid w:val="009F647B"/>
    <w:rsid w:val="009F7BC3"/>
    <w:rsid w:val="00A06F5A"/>
    <w:rsid w:val="00A14130"/>
    <w:rsid w:val="00A1588B"/>
    <w:rsid w:val="00A258D8"/>
    <w:rsid w:val="00A3347E"/>
    <w:rsid w:val="00A42A56"/>
    <w:rsid w:val="00A5279F"/>
    <w:rsid w:val="00A62FBD"/>
    <w:rsid w:val="00A64BE1"/>
    <w:rsid w:val="00A66339"/>
    <w:rsid w:val="00A6779E"/>
    <w:rsid w:val="00A71CE2"/>
    <w:rsid w:val="00A76D91"/>
    <w:rsid w:val="00A8336B"/>
    <w:rsid w:val="00A83A8B"/>
    <w:rsid w:val="00A84AD1"/>
    <w:rsid w:val="00A85DBB"/>
    <w:rsid w:val="00A94D21"/>
    <w:rsid w:val="00AA1148"/>
    <w:rsid w:val="00AB0282"/>
    <w:rsid w:val="00AB3D64"/>
    <w:rsid w:val="00AC2326"/>
    <w:rsid w:val="00AC2874"/>
    <w:rsid w:val="00AC2BB0"/>
    <w:rsid w:val="00AD1186"/>
    <w:rsid w:val="00AD1CC5"/>
    <w:rsid w:val="00AE4D6B"/>
    <w:rsid w:val="00B0550F"/>
    <w:rsid w:val="00B07369"/>
    <w:rsid w:val="00B1226F"/>
    <w:rsid w:val="00B127A8"/>
    <w:rsid w:val="00B340B4"/>
    <w:rsid w:val="00B5325E"/>
    <w:rsid w:val="00B542ED"/>
    <w:rsid w:val="00B54942"/>
    <w:rsid w:val="00B573DC"/>
    <w:rsid w:val="00B64E54"/>
    <w:rsid w:val="00B6743E"/>
    <w:rsid w:val="00B71627"/>
    <w:rsid w:val="00B73CC8"/>
    <w:rsid w:val="00B741FF"/>
    <w:rsid w:val="00B74D86"/>
    <w:rsid w:val="00B76624"/>
    <w:rsid w:val="00B80666"/>
    <w:rsid w:val="00B80A06"/>
    <w:rsid w:val="00B837A6"/>
    <w:rsid w:val="00BA31E8"/>
    <w:rsid w:val="00BA564B"/>
    <w:rsid w:val="00BD05BE"/>
    <w:rsid w:val="00BD0FB6"/>
    <w:rsid w:val="00BD227F"/>
    <w:rsid w:val="00BD5749"/>
    <w:rsid w:val="00BD768D"/>
    <w:rsid w:val="00BE17E9"/>
    <w:rsid w:val="00C0745C"/>
    <w:rsid w:val="00C15FD5"/>
    <w:rsid w:val="00C24B31"/>
    <w:rsid w:val="00C26F6A"/>
    <w:rsid w:val="00C27855"/>
    <w:rsid w:val="00C27AD9"/>
    <w:rsid w:val="00C3407F"/>
    <w:rsid w:val="00C377E5"/>
    <w:rsid w:val="00C54A3F"/>
    <w:rsid w:val="00C61F8E"/>
    <w:rsid w:val="00C8271A"/>
    <w:rsid w:val="00C82B2D"/>
    <w:rsid w:val="00C91B4B"/>
    <w:rsid w:val="00C9797B"/>
    <w:rsid w:val="00CA188B"/>
    <w:rsid w:val="00CA7FF9"/>
    <w:rsid w:val="00CC078B"/>
    <w:rsid w:val="00CD29B2"/>
    <w:rsid w:val="00CD720A"/>
    <w:rsid w:val="00CE0D02"/>
    <w:rsid w:val="00CF2AE3"/>
    <w:rsid w:val="00CF7E62"/>
    <w:rsid w:val="00D221D5"/>
    <w:rsid w:val="00D404CC"/>
    <w:rsid w:val="00D50D3D"/>
    <w:rsid w:val="00D518EB"/>
    <w:rsid w:val="00D53D42"/>
    <w:rsid w:val="00D57E02"/>
    <w:rsid w:val="00D82772"/>
    <w:rsid w:val="00D8298D"/>
    <w:rsid w:val="00DB6400"/>
    <w:rsid w:val="00DB7C21"/>
    <w:rsid w:val="00DC0AC8"/>
    <w:rsid w:val="00DC0AD2"/>
    <w:rsid w:val="00DC1282"/>
    <w:rsid w:val="00DC1A13"/>
    <w:rsid w:val="00DD00D0"/>
    <w:rsid w:val="00DE0DE5"/>
    <w:rsid w:val="00DE137C"/>
    <w:rsid w:val="00E00D63"/>
    <w:rsid w:val="00E00D96"/>
    <w:rsid w:val="00E15E06"/>
    <w:rsid w:val="00E16DA6"/>
    <w:rsid w:val="00E33485"/>
    <w:rsid w:val="00E415DB"/>
    <w:rsid w:val="00E5738D"/>
    <w:rsid w:val="00E60EAE"/>
    <w:rsid w:val="00E70EA3"/>
    <w:rsid w:val="00E72D1D"/>
    <w:rsid w:val="00E83E4B"/>
    <w:rsid w:val="00E90B6C"/>
    <w:rsid w:val="00EA4EAD"/>
    <w:rsid w:val="00EB0276"/>
    <w:rsid w:val="00EB0F03"/>
    <w:rsid w:val="00EB1E73"/>
    <w:rsid w:val="00EB4DD0"/>
    <w:rsid w:val="00EB5528"/>
    <w:rsid w:val="00EC187B"/>
    <w:rsid w:val="00ED4395"/>
    <w:rsid w:val="00EE130B"/>
    <w:rsid w:val="00EE3030"/>
    <w:rsid w:val="00EF26F9"/>
    <w:rsid w:val="00F0000C"/>
    <w:rsid w:val="00F02235"/>
    <w:rsid w:val="00F06CC5"/>
    <w:rsid w:val="00F3126A"/>
    <w:rsid w:val="00F32E51"/>
    <w:rsid w:val="00F364F3"/>
    <w:rsid w:val="00F4143F"/>
    <w:rsid w:val="00F519AA"/>
    <w:rsid w:val="00F6226F"/>
    <w:rsid w:val="00F64DD5"/>
    <w:rsid w:val="00F84293"/>
    <w:rsid w:val="00F85E58"/>
    <w:rsid w:val="00F95ECD"/>
    <w:rsid w:val="00FA4015"/>
    <w:rsid w:val="00FA7877"/>
    <w:rsid w:val="00FB01AB"/>
    <w:rsid w:val="00FB7FCE"/>
    <w:rsid w:val="00FC0CBD"/>
    <w:rsid w:val="00FC77C1"/>
    <w:rsid w:val="00FD7E95"/>
    <w:rsid w:val="00FE34F1"/>
    <w:rsid w:val="00FE6CD3"/>
    <w:rsid w:val="00FF33BD"/>
    <w:rsid w:val="00FF6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88B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588B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88B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A1588B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1588B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1588B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1588B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AA"/>
    <w:rPr>
      <w:rFonts w:asciiTheme="majorHAnsi" w:eastAsiaTheme="majorEastAsia" w:hAnsiTheme="majorHAnsi" w:cstheme="majorBid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AA"/>
    <w:rPr>
      <w:rFonts w:asciiTheme="majorHAnsi" w:eastAsiaTheme="majorEastAsia" w:hAnsiTheme="majorHAnsi" w:cstheme="majorBid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AA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AA"/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A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F519AA"/>
    <w:pPr>
      <w:numPr>
        <w:ilvl w:val="1"/>
      </w:numPr>
    </w:pPr>
    <w:rPr>
      <w:rFonts w:asciiTheme="majorHAnsi" w:eastAsiaTheme="majorEastAsia" w:hAnsiTheme="majorHAnsi" w:cstheme="majorBidi"/>
      <w:i/>
      <w:iCs/>
      <w:color w:val="39A5B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F519AA"/>
    <w:rPr>
      <w:rFonts w:asciiTheme="majorHAnsi" w:eastAsiaTheme="majorEastAsia" w:hAnsiTheme="majorHAnsi" w:cstheme="majorBidi"/>
      <w:i/>
      <w:iCs/>
      <w:color w:val="39A5B7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4D3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dey.ravi98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919B-8886-4F23-B731-EEE9176D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</dc:creator>
  <cp:lastModifiedBy>Administrator</cp:lastModifiedBy>
  <cp:revision>4</cp:revision>
  <cp:lastPrinted>2022-10-28T10:41:00Z</cp:lastPrinted>
  <dcterms:created xsi:type="dcterms:W3CDTF">2022-11-25T14:26:00Z</dcterms:created>
  <dcterms:modified xsi:type="dcterms:W3CDTF">2022-11-25T14:27:00Z</dcterms:modified>
  <cp:version/>
</cp:coreProperties>
</file>